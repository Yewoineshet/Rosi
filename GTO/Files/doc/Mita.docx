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C724B9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112873" w:rsidP="00C724B9">
            <w:pPr>
              <w:pStyle w:val="Title"/>
            </w:pPr>
            <w:r>
              <w:t>Yewoineshet</w:t>
            </w:r>
          </w:p>
          <w:p w:rsidR="007A0F44" w:rsidRPr="00565B06" w:rsidRDefault="00112873" w:rsidP="00112873">
            <w:pPr>
              <w:pStyle w:val="Title"/>
            </w:pPr>
            <w:r>
              <w:t>elias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58128C" w:rsidP="00C724B9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516402C0687A43D887806752FC59F94A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30093" w:rsidRPr="009D0878">
                  <w:t>Address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FDEC1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58128C" w:rsidP="00C724B9">
            <w:pPr>
              <w:pStyle w:val="ContactInfo"/>
              <w:jc w:val="center"/>
            </w:pPr>
            <w:sdt>
              <w:sdtPr>
                <w:alias w:val="Enter phone:"/>
                <w:tag w:val="Enter phone:"/>
                <w:id w:val="381135673"/>
                <w:placeholder>
                  <w:docPart w:val="B11FA20A04E346AAAB573CF6ED0F239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C724B9">
                  <w:t xml:space="preserve">                                      +251938984368</w:t>
                </w:r>
              </w:sdtContent>
            </w:sdt>
            <w:r w:rsidR="007A0F44">
              <w:t xml:space="preserve">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94133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58128C" w:rsidP="00C724B9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6F70FCB6FA01463F9A7C2059ED71C8D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C724B9">
                  <w:t>yowielijah@gmail.com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BE0F9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58128C" w:rsidP="00C724B9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99E69134D48D4F8984099325796253B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proofErr w:type="spellStart"/>
                <w:r w:rsidR="00C724B9">
                  <w:t>Yewoineshet</w:t>
                </w:r>
                <w:proofErr w:type="spellEnd"/>
                <w:r w:rsidR="00C724B9">
                  <w:t xml:space="preserve"> Elias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5E9E7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58128C" w:rsidP="00112873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866D3088133D4785BB8880B3C63336B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proofErr w:type="spellStart"/>
                <w:r w:rsidR="00112873">
                  <w:t>Yewoineshet</w:t>
                </w:r>
                <w:proofErr w:type="spellEnd"/>
                <w:r w:rsidR="00112873">
                  <w:t xml:space="preserve"> Elias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8C8859A" wp14:editId="1FBA49A7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D451E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5293C8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206C19" w:rsidRDefault="00206C19" w:rsidP="00206C19">
            <w:pPr>
              <w:pStyle w:val="Heading1"/>
              <w:outlineLvl w:val="0"/>
              <w:rPr>
                <w:b/>
              </w:rPr>
            </w:pPr>
            <w:r w:rsidRPr="00206C19">
              <w:rPr>
                <w:b/>
              </w:rPr>
              <w:t xml:space="preserve">Personal statement </w:t>
            </w:r>
          </w:p>
        </w:tc>
      </w:tr>
    </w:tbl>
    <w:p w:rsidR="0075620E" w:rsidRDefault="0075620E" w:rsidP="0075620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5620E">
        <w:rPr>
          <w:rStyle w:val="Strong"/>
          <w:rFonts w:asciiTheme="minorHAnsi" w:hAnsiTheme="minorHAnsi" w:cstheme="minorHAnsi"/>
          <w:sz w:val="22"/>
          <w:szCs w:val="22"/>
        </w:rPr>
        <w:t>Electrical and computer engineering student, aspiring software developer and leader.</w:t>
      </w:r>
    </w:p>
    <w:p w:rsidR="00A77B4D" w:rsidRPr="0075620E" w:rsidRDefault="0075620E" w:rsidP="0075620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5620E">
        <w:rPr>
          <w:rStyle w:val="Strong"/>
          <w:rFonts w:asciiTheme="minorHAnsi" w:hAnsiTheme="minorHAnsi" w:cstheme="minorHAnsi"/>
          <w:sz w:val="22"/>
          <w:szCs w:val="22"/>
        </w:rPr>
        <w:t>-</w:t>
      </w:r>
      <w:r w:rsidRPr="0075620E">
        <w:rPr>
          <w:rFonts w:asciiTheme="minorHAnsi" w:hAnsiTheme="minorHAnsi" w:cstheme="minorHAnsi"/>
          <w:sz w:val="22"/>
          <w:szCs w:val="22"/>
        </w:rPr>
        <w:t>I am a hardworking and ambitious individual with a great passion for technology and leader</w:t>
      </w:r>
      <w:r>
        <w:rPr>
          <w:rFonts w:asciiTheme="minorHAnsi" w:hAnsiTheme="minorHAnsi" w:cstheme="minorHAnsi"/>
          <w:sz w:val="22"/>
          <w:szCs w:val="22"/>
        </w:rPr>
        <w:t>ship. I am currently in my fourth</w:t>
      </w:r>
      <w:r w:rsidRPr="0075620E">
        <w:rPr>
          <w:rFonts w:asciiTheme="minorHAnsi" w:hAnsiTheme="minorHAnsi" w:cstheme="minorHAnsi"/>
          <w:sz w:val="22"/>
          <w:szCs w:val="22"/>
        </w:rPr>
        <w:t xml:space="preserve"> year of studying Electrical and Computer </w:t>
      </w:r>
      <w:r w:rsidR="000F00C3">
        <w:rPr>
          <w:rFonts w:asciiTheme="minorHAnsi" w:hAnsiTheme="minorHAnsi" w:cstheme="minorHAnsi"/>
          <w:sz w:val="22"/>
          <w:szCs w:val="22"/>
        </w:rPr>
        <w:t xml:space="preserve">Engineering at </w:t>
      </w:r>
      <w:proofErr w:type="spellStart"/>
      <w:r w:rsidR="000F00C3">
        <w:rPr>
          <w:rFonts w:asciiTheme="minorHAnsi" w:hAnsiTheme="minorHAnsi" w:cstheme="minorHAnsi"/>
          <w:sz w:val="22"/>
          <w:szCs w:val="22"/>
        </w:rPr>
        <w:t>AAiT</w:t>
      </w:r>
      <w:proofErr w:type="spellEnd"/>
      <w:r w:rsidR="000F00C3">
        <w:rPr>
          <w:rFonts w:asciiTheme="minorHAnsi" w:hAnsiTheme="minorHAnsi" w:cstheme="minorHAnsi"/>
          <w:sz w:val="22"/>
          <w:szCs w:val="22"/>
        </w:rPr>
        <w:t xml:space="preserve">. And am also participant of </w:t>
      </w:r>
      <w:proofErr w:type="spellStart"/>
      <w:r w:rsidR="000F00C3">
        <w:rPr>
          <w:rFonts w:asciiTheme="minorHAnsi" w:hAnsiTheme="minorHAnsi" w:cstheme="minorHAnsi"/>
          <w:sz w:val="22"/>
          <w:szCs w:val="22"/>
        </w:rPr>
        <w:t>Entoto</w:t>
      </w:r>
      <w:proofErr w:type="spellEnd"/>
      <w:r w:rsidR="000F00C3">
        <w:rPr>
          <w:rFonts w:asciiTheme="minorHAnsi" w:hAnsiTheme="minorHAnsi" w:cstheme="minorHAnsi"/>
          <w:sz w:val="22"/>
          <w:szCs w:val="22"/>
        </w:rPr>
        <w:t xml:space="preserve"> Project for Web and Software development.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B012F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58128C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9BA3AF4854514A26A16AE8D98936F7F4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Default="00112873" w:rsidP="00112873">
      <w:pPr>
        <w:pStyle w:val="Heading2"/>
        <w:rPr>
          <w:rStyle w:val="Emphasis"/>
        </w:rPr>
      </w:pPr>
      <w:r>
        <w:t>BSc, Electrical and Computer Engineering</w:t>
      </w:r>
      <w:r w:rsidR="007C0E0E" w:rsidRPr="00565B06">
        <w:t xml:space="preserve">| </w:t>
      </w:r>
      <w:r>
        <w:t xml:space="preserve">Addis </w:t>
      </w:r>
      <w:proofErr w:type="spellStart"/>
      <w:r>
        <w:t>Abeba</w:t>
      </w:r>
      <w:proofErr w:type="spellEnd"/>
      <w:r>
        <w:t xml:space="preserve"> Institute of Technology</w:t>
      </w:r>
    </w:p>
    <w:p w:rsidR="000E24AC" w:rsidRPr="00565B06" w:rsidRDefault="00206C19" w:rsidP="00E76888">
      <w:pPr>
        <w:pStyle w:val="Heading2"/>
      </w:pPr>
      <w:r>
        <w:rPr>
          <w:rStyle w:val="Emphasis"/>
        </w:rPr>
        <w:t>SEP</w:t>
      </w:r>
      <w:r w:rsidR="00E76888">
        <w:rPr>
          <w:rStyle w:val="Emphasis"/>
        </w:rPr>
        <w:t xml:space="preserve"> 2015-</w:t>
      </w:r>
      <w:r w:rsidR="006B792F">
        <w:rPr>
          <w:rStyle w:val="Emphasis"/>
        </w:rPr>
        <w:t>Present</w:t>
      </w:r>
    </w:p>
    <w:p w:rsidR="00206C19" w:rsidRPr="00565B06" w:rsidRDefault="00206C19" w:rsidP="00B47E1E">
      <w:pPr>
        <w:pStyle w:val="Heading2"/>
      </w:pPr>
    </w:p>
    <w:p w:rsidR="0075620E" w:rsidRDefault="007C0E0E" w:rsidP="0075620E">
      <w:pPr>
        <w:pStyle w:val="Heading2"/>
      </w:pPr>
      <w:r w:rsidRPr="00112873">
        <w:t xml:space="preserve"> </w:t>
      </w:r>
      <w:proofErr w:type="spellStart"/>
      <w:proofErr w:type="gramStart"/>
      <w:r w:rsidR="0075620E">
        <w:t>BAc</w:t>
      </w:r>
      <w:proofErr w:type="spellEnd"/>
      <w:proofErr w:type="gramEnd"/>
      <w:r w:rsidR="0075620E">
        <w:t>, Management</w:t>
      </w:r>
      <w:r w:rsidR="0075620E" w:rsidRPr="00565B06">
        <w:t xml:space="preserve">| </w:t>
      </w:r>
      <w:proofErr w:type="spellStart"/>
      <w:r w:rsidR="0075620E">
        <w:t>Bahir</w:t>
      </w:r>
      <w:proofErr w:type="spellEnd"/>
      <w:r w:rsidR="0075620E">
        <w:t xml:space="preserve"> Dar University</w:t>
      </w:r>
    </w:p>
    <w:p w:rsidR="006B792F" w:rsidRPr="00565B06" w:rsidRDefault="00206C19" w:rsidP="006B792F">
      <w:pPr>
        <w:pStyle w:val="Heading2"/>
      </w:pPr>
      <w:r>
        <w:rPr>
          <w:rStyle w:val="Emphasis"/>
        </w:rPr>
        <w:t>SEP</w:t>
      </w:r>
      <w:r w:rsidR="006B792F">
        <w:rPr>
          <w:rStyle w:val="Emphasis"/>
        </w:rPr>
        <w:t xml:space="preserve"> 2015- Present</w:t>
      </w:r>
    </w:p>
    <w:p w:rsidR="007C0E0E" w:rsidRPr="00565B06" w:rsidRDefault="007C0E0E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67DF3EA" wp14:editId="690329D4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0575A3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58128C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A11ADA871CAC4628A76AFC1F52B1D6C7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6B792F" w:rsidP="00B47E1E">
      <w:pPr>
        <w:pStyle w:val="Heading2"/>
      </w:pPr>
      <w:r>
        <w:t>Team Leader</w:t>
      </w:r>
      <w:r w:rsidR="005E088C" w:rsidRPr="00565B06">
        <w:t xml:space="preserve"> | </w:t>
      </w:r>
      <w:proofErr w:type="spellStart"/>
      <w:r>
        <w:rPr>
          <w:rStyle w:val="Emphasis"/>
        </w:rPr>
        <w:t>Kebron</w:t>
      </w:r>
      <w:proofErr w:type="spellEnd"/>
      <w:r>
        <w:rPr>
          <w:rStyle w:val="Emphasis"/>
        </w:rPr>
        <w:t xml:space="preserve"> G-cups</w:t>
      </w:r>
    </w:p>
    <w:p w:rsidR="00C063C7" w:rsidRDefault="00206C19" w:rsidP="006B792F">
      <w:pPr>
        <w:pStyle w:val="Heading3"/>
        <w:rPr>
          <w:rStyle w:val="Emphasis"/>
        </w:rPr>
      </w:pPr>
      <w:r>
        <w:rPr>
          <w:rStyle w:val="Emphasis"/>
          <w:b/>
        </w:rPr>
        <w:t xml:space="preserve">sep </w:t>
      </w:r>
      <w:r w:rsidR="006B792F" w:rsidRPr="006B792F">
        <w:rPr>
          <w:rStyle w:val="Emphasis"/>
        </w:rPr>
        <w:t>2013</w:t>
      </w:r>
      <w:r w:rsidR="005E088C" w:rsidRPr="006B792F">
        <w:rPr>
          <w:rStyle w:val="Emphasis"/>
        </w:rPr>
        <w:t xml:space="preserve"> – </w:t>
      </w:r>
      <w:r w:rsidR="006B792F" w:rsidRPr="006B792F">
        <w:rPr>
          <w:rStyle w:val="Emphasis"/>
        </w:rPr>
        <w:t>Present</w:t>
      </w:r>
    </w:p>
    <w:p w:rsidR="00C063C7" w:rsidRPr="00C063C7" w:rsidRDefault="00C063C7" w:rsidP="006B792F">
      <w:pPr>
        <w:pStyle w:val="Heading3"/>
        <w:rPr>
          <w:rStyle w:val="Emphasis"/>
          <w:sz w:val="22"/>
          <w:szCs w:val="22"/>
        </w:rPr>
      </w:pPr>
      <w:r>
        <w:rPr>
          <w:rStyle w:val="Emphasis"/>
          <w:sz w:val="22"/>
          <w:szCs w:val="22"/>
        </w:rPr>
        <w:t>-Durame, Ethiopia</w:t>
      </w:r>
    </w:p>
    <w:p w:rsidR="00206C19" w:rsidRDefault="006B792F" w:rsidP="005E088C">
      <w:r>
        <w:t xml:space="preserve">-Leading a team for preparation of annual programs, social affairs </w:t>
      </w:r>
      <w:r w:rsidR="00206C19">
        <w:t>and volunteering.</w:t>
      </w:r>
    </w:p>
    <w:p w:rsidR="00C063C7" w:rsidRPr="00565B06" w:rsidRDefault="004B47BE" w:rsidP="00C063C7">
      <w:pPr>
        <w:pStyle w:val="Heading2"/>
      </w:pPr>
      <w:r>
        <w:t>Organizer</w:t>
      </w:r>
      <w:r w:rsidR="00C063C7" w:rsidRPr="00565B06">
        <w:t xml:space="preserve"> | </w:t>
      </w:r>
      <w:proofErr w:type="spellStart"/>
      <w:r>
        <w:rPr>
          <w:rStyle w:val="Emphasis"/>
        </w:rPr>
        <w:t>Durame</w:t>
      </w:r>
      <w:proofErr w:type="spellEnd"/>
      <w:r>
        <w:rPr>
          <w:rStyle w:val="Emphasis"/>
        </w:rPr>
        <w:t xml:space="preserve"> High School</w:t>
      </w:r>
    </w:p>
    <w:p w:rsidR="00C063C7" w:rsidRDefault="00C063C7" w:rsidP="00C063C7">
      <w:pPr>
        <w:pStyle w:val="Heading3"/>
        <w:rPr>
          <w:rStyle w:val="Emphasis"/>
        </w:rPr>
      </w:pPr>
      <w:r>
        <w:rPr>
          <w:rStyle w:val="Emphasis"/>
          <w:b/>
        </w:rPr>
        <w:t xml:space="preserve">sep </w:t>
      </w:r>
      <w:r w:rsidRPr="006B792F">
        <w:rPr>
          <w:rStyle w:val="Emphasis"/>
        </w:rPr>
        <w:t>2013</w:t>
      </w:r>
      <w:r w:rsidR="004B47BE">
        <w:rPr>
          <w:rStyle w:val="Emphasis"/>
        </w:rPr>
        <w:t xml:space="preserve"> – jul 2015</w:t>
      </w:r>
    </w:p>
    <w:p w:rsidR="00C063C7" w:rsidRPr="00C063C7" w:rsidRDefault="00C063C7" w:rsidP="00C063C7">
      <w:pPr>
        <w:pStyle w:val="Heading3"/>
        <w:rPr>
          <w:rStyle w:val="Emphasis"/>
          <w:sz w:val="22"/>
          <w:szCs w:val="22"/>
        </w:rPr>
      </w:pPr>
      <w:r>
        <w:rPr>
          <w:rStyle w:val="Emphasis"/>
          <w:sz w:val="22"/>
          <w:szCs w:val="22"/>
        </w:rPr>
        <w:t>-Durame, Ethiopia</w:t>
      </w:r>
    </w:p>
    <w:p w:rsidR="00C063C7" w:rsidRDefault="004B47BE" w:rsidP="00C063C7">
      <w:r>
        <w:t>-Led a team for school event preparation.</w:t>
      </w:r>
    </w:p>
    <w:p w:rsidR="004B47BE" w:rsidRDefault="000F00C3" w:rsidP="00C063C7">
      <w:r>
        <w:t>-Organized different activities</w:t>
      </w:r>
      <w:r w:rsidR="004B47BE">
        <w:t xml:space="preserve"> by working with other schools.</w:t>
      </w:r>
    </w:p>
    <w:p w:rsidR="004B47BE" w:rsidRDefault="004B47BE" w:rsidP="00C063C7"/>
    <w:p w:rsidR="00C063C7" w:rsidRDefault="00C063C7" w:rsidP="005E088C"/>
    <w:p w:rsidR="004B47BE" w:rsidRDefault="004B47BE" w:rsidP="005E088C"/>
    <w:p w:rsidR="00C063C7" w:rsidRDefault="00C063C7" w:rsidP="005E088C"/>
    <w:p w:rsidR="000F00C3" w:rsidRDefault="000F00C3" w:rsidP="005E088C"/>
    <w:p w:rsidR="000F00C3" w:rsidRDefault="000F00C3" w:rsidP="005E088C">
      <w:bookmarkStart w:id="0" w:name="_GoBack"/>
      <w:bookmarkEnd w:id="0"/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206C19" w:rsidRPr="00565B06" w:rsidTr="003C3E53">
        <w:tc>
          <w:tcPr>
            <w:tcW w:w="720" w:type="dxa"/>
            <w:tcMar>
              <w:right w:w="216" w:type="dxa"/>
            </w:tcMar>
            <w:vAlign w:val="bottom"/>
          </w:tcPr>
          <w:p w:rsidR="00206C19" w:rsidRPr="00565B06" w:rsidRDefault="00C063C7" w:rsidP="00C063C7">
            <w:pPr>
              <w:pStyle w:val="Icons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EFD66A" wp14:editId="07016153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113665</wp:posOffset>
                      </wp:positionV>
                      <wp:extent cx="97790" cy="45085"/>
                      <wp:effectExtent l="0" t="0" r="0" b="0"/>
                      <wp:wrapNone/>
                      <wp:docPr id="27" name="Vertical Scrol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39" cy="45719"/>
                              </a:xfrm>
                              <a:prstGeom prst="verticalScroll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A315D1" id="_x0000_t97" coordsize="21600,21600" o:spt="97" adj="2700" path="m@5,qx@1@2l@1@0@2@0qx0@7@2,21600l@9,21600qx@10@7l@10@1@11@1qx21600@2@11,xem@5,nfqx@6@2@5@1@4@3@5@2l@6@2em@5@1nfl@10@1em@2,21600nfqx@1@7l@1@0em@2@0nfqx@3@8@2@7l@1@7e">
                      <v:formulas>
                        <v:f eqn="sum height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height 0 @2"/>
                        <v:f eqn="sum height 0 @3"/>
                        <v:f eqn="sum width 0 @5"/>
                        <v:f eqn="sum width 0 @1"/>
                        <v:f eqn="sum width 0 @2"/>
                        <v:f eqn="val height"/>
                        <v:f eqn="prod height 1 2"/>
                        <v:f eqn="prod width 1 2"/>
                      </v:formulas>
                      <v:path o:extrusionok="f" limo="10800,10800" o:connecttype="custom" o:connectlocs="@14,0;@1,@13;@14,@12;@10,@13" o:connectangles="270,180,90,0" textboxrect="@1,@1,@10,@7"/>
                      <v:handles>
                        <v:h position="topLeft,#0" yrange="0,5400"/>
                      </v:handles>
                      <o:complex v:ext="view"/>
                    </v:shapetype>
                    <v:shape id="Vertical Scroll 27" o:spid="_x0000_s1026" type="#_x0000_t97" style="position:absolute;margin-left:9.35pt;margin-top:8.95pt;width:7.7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" fillcolor="#ddd [2894]" stroked="f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B64A75B" wp14:editId="3F7527D3">
                      <wp:extent cx="274320" cy="274320"/>
                      <wp:effectExtent l="0" t="0" r="0" b="0"/>
                      <wp:docPr id="9" name="Experience icon circle" descr="Experience icon circ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4320" cy="274320"/>
                              </a:xfrm>
                              <a:custGeom>
                                <a:avLst/>
                                <a:gdLst>
                                  <a:gd name="T0" fmla="*/ 1725 w 3246"/>
                                  <a:gd name="T1" fmla="*/ 3 h 3246"/>
                                  <a:gd name="T2" fmla="*/ 1925 w 3246"/>
                                  <a:gd name="T3" fmla="*/ 28 h 3246"/>
                                  <a:gd name="T4" fmla="*/ 2117 w 3246"/>
                                  <a:gd name="T5" fmla="*/ 77 h 3246"/>
                                  <a:gd name="T6" fmla="*/ 2299 w 3246"/>
                                  <a:gd name="T7" fmla="*/ 147 h 3246"/>
                                  <a:gd name="T8" fmla="*/ 2469 w 3246"/>
                                  <a:gd name="T9" fmla="*/ 239 h 3246"/>
                                  <a:gd name="T10" fmla="*/ 2628 w 3246"/>
                                  <a:gd name="T11" fmla="*/ 348 h 3246"/>
                                  <a:gd name="T12" fmla="*/ 2771 w 3246"/>
                                  <a:gd name="T13" fmla="*/ 475 h 3246"/>
                                  <a:gd name="T14" fmla="*/ 2898 w 3246"/>
                                  <a:gd name="T15" fmla="*/ 618 h 3246"/>
                                  <a:gd name="T16" fmla="*/ 3007 w 3246"/>
                                  <a:gd name="T17" fmla="*/ 777 h 3246"/>
                                  <a:gd name="T18" fmla="*/ 3099 w 3246"/>
                                  <a:gd name="T19" fmla="*/ 947 h 3246"/>
                                  <a:gd name="T20" fmla="*/ 3169 w 3246"/>
                                  <a:gd name="T21" fmla="*/ 1129 h 3246"/>
                                  <a:gd name="T22" fmla="*/ 3218 w 3246"/>
                                  <a:gd name="T23" fmla="*/ 1321 h 3246"/>
                                  <a:gd name="T24" fmla="*/ 3243 w 3246"/>
                                  <a:gd name="T25" fmla="*/ 1521 h 3246"/>
                                  <a:gd name="T26" fmla="*/ 3243 w 3246"/>
                                  <a:gd name="T27" fmla="*/ 1725 h 3246"/>
                                  <a:gd name="T28" fmla="*/ 3218 w 3246"/>
                                  <a:gd name="T29" fmla="*/ 1926 h 3246"/>
                                  <a:gd name="T30" fmla="*/ 3169 w 3246"/>
                                  <a:gd name="T31" fmla="*/ 2117 h 3246"/>
                                  <a:gd name="T32" fmla="*/ 3099 w 3246"/>
                                  <a:gd name="T33" fmla="*/ 2299 h 3246"/>
                                  <a:gd name="T34" fmla="*/ 3007 w 3246"/>
                                  <a:gd name="T35" fmla="*/ 2470 h 3246"/>
                                  <a:gd name="T36" fmla="*/ 2898 w 3246"/>
                                  <a:gd name="T37" fmla="*/ 2628 h 3246"/>
                                  <a:gd name="T38" fmla="*/ 2771 w 3246"/>
                                  <a:gd name="T39" fmla="*/ 2771 h 3246"/>
                                  <a:gd name="T40" fmla="*/ 2628 w 3246"/>
                                  <a:gd name="T41" fmla="*/ 2898 h 3246"/>
                                  <a:gd name="T42" fmla="*/ 2469 w 3246"/>
                                  <a:gd name="T43" fmla="*/ 3008 h 3246"/>
                                  <a:gd name="T44" fmla="*/ 2299 w 3246"/>
                                  <a:gd name="T45" fmla="*/ 3099 h 3246"/>
                                  <a:gd name="T46" fmla="*/ 2117 w 3246"/>
                                  <a:gd name="T47" fmla="*/ 3169 h 3246"/>
                                  <a:gd name="T48" fmla="*/ 1925 w 3246"/>
                                  <a:gd name="T49" fmla="*/ 3218 h 3246"/>
                                  <a:gd name="T50" fmla="*/ 1725 w 3246"/>
                                  <a:gd name="T51" fmla="*/ 3243 h 3246"/>
                                  <a:gd name="T52" fmla="*/ 1521 w 3246"/>
                                  <a:gd name="T53" fmla="*/ 3243 h 3246"/>
                                  <a:gd name="T54" fmla="*/ 1320 w 3246"/>
                                  <a:gd name="T55" fmla="*/ 3218 h 3246"/>
                                  <a:gd name="T56" fmla="*/ 1129 w 3246"/>
                                  <a:gd name="T57" fmla="*/ 3169 h 3246"/>
                                  <a:gd name="T58" fmla="*/ 947 w 3246"/>
                                  <a:gd name="T59" fmla="*/ 3099 h 3246"/>
                                  <a:gd name="T60" fmla="*/ 776 w 3246"/>
                                  <a:gd name="T61" fmla="*/ 3008 h 3246"/>
                                  <a:gd name="T62" fmla="*/ 618 w 3246"/>
                                  <a:gd name="T63" fmla="*/ 2898 h 3246"/>
                                  <a:gd name="T64" fmla="*/ 475 w 3246"/>
                                  <a:gd name="T65" fmla="*/ 2771 h 3246"/>
                                  <a:gd name="T66" fmla="*/ 348 w 3246"/>
                                  <a:gd name="T67" fmla="*/ 2628 h 3246"/>
                                  <a:gd name="T68" fmla="*/ 238 w 3246"/>
                                  <a:gd name="T69" fmla="*/ 2470 h 3246"/>
                                  <a:gd name="T70" fmla="*/ 147 w 3246"/>
                                  <a:gd name="T71" fmla="*/ 2299 h 3246"/>
                                  <a:gd name="T72" fmla="*/ 77 w 3246"/>
                                  <a:gd name="T73" fmla="*/ 2117 h 3246"/>
                                  <a:gd name="T74" fmla="*/ 28 w 3246"/>
                                  <a:gd name="T75" fmla="*/ 1926 h 3246"/>
                                  <a:gd name="T76" fmla="*/ 3 w 3246"/>
                                  <a:gd name="T77" fmla="*/ 1725 h 3246"/>
                                  <a:gd name="T78" fmla="*/ 3 w 3246"/>
                                  <a:gd name="T79" fmla="*/ 1521 h 3246"/>
                                  <a:gd name="T80" fmla="*/ 28 w 3246"/>
                                  <a:gd name="T81" fmla="*/ 1321 h 3246"/>
                                  <a:gd name="T82" fmla="*/ 77 w 3246"/>
                                  <a:gd name="T83" fmla="*/ 1129 h 3246"/>
                                  <a:gd name="T84" fmla="*/ 147 w 3246"/>
                                  <a:gd name="T85" fmla="*/ 947 h 3246"/>
                                  <a:gd name="T86" fmla="*/ 238 w 3246"/>
                                  <a:gd name="T87" fmla="*/ 777 h 3246"/>
                                  <a:gd name="T88" fmla="*/ 348 w 3246"/>
                                  <a:gd name="T89" fmla="*/ 618 h 3246"/>
                                  <a:gd name="T90" fmla="*/ 475 w 3246"/>
                                  <a:gd name="T91" fmla="*/ 475 h 3246"/>
                                  <a:gd name="T92" fmla="*/ 618 w 3246"/>
                                  <a:gd name="T93" fmla="*/ 348 h 3246"/>
                                  <a:gd name="T94" fmla="*/ 776 w 3246"/>
                                  <a:gd name="T95" fmla="*/ 239 h 3246"/>
                                  <a:gd name="T96" fmla="*/ 947 w 3246"/>
                                  <a:gd name="T97" fmla="*/ 147 h 3246"/>
                                  <a:gd name="T98" fmla="*/ 1129 w 3246"/>
                                  <a:gd name="T99" fmla="*/ 77 h 3246"/>
                                  <a:gd name="T100" fmla="*/ 1320 w 3246"/>
                                  <a:gd name="T101" fmla="*/ 28 h 3246"/>
                                  <a:gd name="T102" fmla="*/ 1521 w 3246"/>
                                  <a:gd name="T103" fmla="*/ 3 h 3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3246" h="3246">
                                    <a:moveTo>
                                      <a:pt x="1623" y="0"/>
                                    </a:moveTo>
                                    <a:lnTo>
                                      <a:pt x="1725" y="3"/>
                                    </a:lnTo>
                                    <a:lnTo>
                                      <a:pt x="1826" y="13"/>
                                    </a:lnTo>
                                    <a:lnTo>
                                      <a:pt x="1925" y="28"/>
                                    </a:lnTo>
                                    <a:lnTo>
                                      <a:pt x="2023" y="49"/>
                                    </a:lnTo>
                                    <a:lnTo>
                                      <a:pt x="2117" y="77"/>
                                    </a:lnTo>
                                    <a:lnTo>
                                      <a:pt x="2210" y="109"/>
                                    </a:lnTo>
                                    <a:lnTo>
                                      <a:pt x="2299" y="147"/>
                                    </a:lnTo>
                                    <a:lnTo>
                                      <a:pt x="2386" y="190"/>
                                    </a:lnTo>
                                    <a:lnTo>
                                      <a:pt x="2469" y="239"/>
                                    </a:lnTo>
                                    <a:lnTo>
                                      <a:pt x="2551" y="291"/>
                                    </a:lnTo>
                                    <a:lnTo>
                                      <a:pt x="2628" y="348"/>
                                    </a:lnTo>
                                    <a:lnTo>
                                      <a:pt x="2701" y="410"/>
                                    </a:lnTo>
                                    <a:lnTo>
                                      <a:pt x="2771" y="475"/>
                                    </a:lnTo>
                                    <a:lnTo>
                                      <a:pt x="2836" y="545"/>
                                    </a:lnTo>
                                    <a:lnTo>
                                      <a:pt x="2898" y="618"/>
                                    </a:lnTo>
                                    <a:lnTo>
                                      <a:pt x="2955" y="695"/>
                                    </a:lnTo>
                                    <a:lnTo>
                                      <a:pt x="3007" y="777"/>
                                    </a:lnTo>
                                    <a:lnTo>
                                      <a:pt x="3056" y="860"/>
                                    </a:lnTo>
                                    <a:lnTo>
                                      <a:pt x="3099" y="947"/>
                                    </a:lnTo>
                                    <a:lnTo>
                                      <a:pt x="3137" y="1036"/>
                                    </a:lnTo>
                                    <a:lnTo>
                                      <a:pt x="3169" y="1129"/>
                                    </a:lnTo>
                                    <a:lnTo>
                                      <a:pt x="3197" y="1223"/>
                                    </a:lnTo>
                                    <a:lnTo>
                                      <a:pt x="3218" y="1321"/>
                                    </a:lnTo>
                                    <a:lnTo>
                                      <a:pt x="3233" y="1420"/>
                                    </a:lnTo>
                                    <a:lnTo>
                                      <a:pt x="3243" y="1521"/>
                                    </a:lnTo>
                                    <a:lnTo>
                                      <a:pt x="3246" y="1623"/>
                                    </a:lnTo>
                                    <a:lnTo>
                                      <a:pt x="3243" y="1725"/>
                                    </a:lnTo>
                                    <a:lnTo>
                                      <a:pt x="3233" y="1826"/>
                                    </a:lnTo>
                                    <a:lnTo>
                                      <a:pt x="3218" y="1926"/>
                                    </a:lnTo>
                                    <a:lnTo>
                                      <a:pt x="3197" y="2023"/>
                                    </a:lnTo>
                                    <a:lnTo>
                                      <a:pt x="3169" y="2117"/>
                                    </a:lnTo>
                                    <a:lnTo>
                                      <a:pt x="3137" y="2210"/>
                                    </a:lnTo>
                                    <a:lnTo>
                                      <a:pt x="3099" y="2299"/>
                                    </a:lnTo>
                                    <a:lnTo>
                                      <a:pt x="3056" y="2386"/>
                                    </a:lnTo>
                                    <a:lnTo>
                                      <a:pt x="3007" y="2470"/>
                                    </a:lnTo>
                                    <a:lnTo>
                                      <a:pt x="2955" y="2551"/>
                                    </a:lnTo>
                                    <a:lnTo>
                                      <a:pt x="2898" y="2628"/>
                                    </a:lnTo>
                                    <a:lnTo>
                                      <a:pt x="2836" y="2701"/>
                                    </a:lnTo>
                                    <a:lnTo>
                                      <a:pt x="2771" y="2771"/>
                                    </a:lnTo>
                                    <a:lnTo>
                                      <a:pt x="2701" y="2836"/>
                                    </a:lnTo>
                                    <a:lnTo>
                                      <a:pt x="2628" y="2898"/>
                                    </a:lnTo>
                                    <a:lnTo>
                                      <a:pt x="2551" y="2955"/>
                                    </a:lnTo>
                                    <a:lnTo>
                                      <a:pt x="2469" y="3008"/>
                                    </a:lnTo>
                                    <a:lnTo>
                                      <a:pt x="2386" y="3056"/>
                                    </a:lnTo>
                                    <a:lnTo>
                                      <a:pt x="2299" y="3099"/>
                                    </a:lnTo>
                                    <a:lnTo>
                                      <a:pt x="2210" y="3137"/>
                                    </a:lnTo>
                                    <a:lnTo>
                                      <a:pt x="2117" y="3169"/>
                                    </a:lnTo>
                                    <a:lnTo>
                                      <a:pt x="2023" y="3197"/>
                                    </a:lnTo>
                                    <a:lnTo>
                                      <a:pt x="1925" y="3218"/>
                                    </a:lnTo>
                                    <a:lnTo>
                                      <a:pt x="1826" y="3233"/>
                                    </a:lnTo>
                                    <a:lnTo>
                                      <a:pt x="1725" y="3243"/>
                                    </a:lnTo>
                                    <a:lnTo>
                                      <a:pt x="1623" y="3246"/>
                                    </a:lnTo>
                                    <a:lnTo>
                                      <a:pt x="1521" y="3243"/>
                                    </a:lnTo>
                                    <a:lnTo>
                                      <a:pt x="1420" y="3233"/>
                                    </a:lnTo>
                                    <a:lnTo>
                                      <a:pt x="1320" y="3218"/>
                                    </a:lnTo>
                                    <a:lnTo>
                                      <a:pt x="1223" y="3197"/>
                                    </a:lnTo>
                                    <a:lnTo>
                                      <a:pt x="1129" y="3169"/>
                                    </a:lnTo>
                                    <a:lnTo>
                                      <a:pt x="1036" y="3137"/>
                                    </a:lnTo>
                                    <a:lnTo>
                                      <a:pt x="947" y="3099"/>
                                    </a:lnTo>
                                    <a:lnTo>
                                      <a:pt x="860" y="3056"/>
                                    </a:lnTo>
                                    <a:lnTo>
                                      <a:pt x="776" y="3008"/>
                                    </a:lnTo>
                                    <a:lnTo>
                                      <a:pt x="695" y="2955"/>
                                    </a:lnTo>
                                    <a:lnTo>
                                      <a:pt x="618" y="2898"/>
                                    </a:lnTo>
                                    <a:lnTo>
                                      <a:pt x="545" y="2836"/>
                                    </a:lnTo>
                                    <a:lnTo>
                                      <a:pt x="475" y="2771"/>
                                    </a:lnTo>
                                    <a:lnTo>
                                      <a:pt x="410" y="2701"/>
                                    </a:lnTo>
                                    <a:lnTo>
                                      <a:pt x="348" y="2628"/>
                                    </a:lnTo>
                                    <a:lnTo>
                                      <a:pt x="291" y="2551"/>
                                    </a:lnTo>
                                    <a:lnTo>
                                      <a:pt x="238" y="2470"/>
                                    </a:lnTo>
                                    <a:lnTo>
                                      <a:pt x="190" y="2386"/>
                                    </a:lnTo>
                                    <a:lnTo>
                                      <a:pt x="147" y="2299"/>
                                    </a:lnTo>
                                    <a:lnTo>
                                      <a:pt x="109" y="2210"/>
                                    </a:lnTo>
                                    <a:lnTo>
                                      <a:pt x="77" y="2117"/>
                                    </a:lnTo>
                                    <a:lnTo>
                                      <a:pt x="49" y="2023"/>
                                    </a:lnTo>
                                    <a:lnTo>
                                      <a:pt x="28" y="1926"/>
                                    </a:lnTo>
                                    <a:lnTo>
                                      <a:pt x="13" y="1826"/>
                                    </a:lnTo>
                                    <a:lnTo>
                                      <a:pt x="3" y="1725"/>
                                    </a:lnTo>
                                    <a:lnTo>
                                      <a:pt x="0" y="1623"/>
                                    </a:lnTo>
                                    <a:lnTo>
                                      <a:pt x="3" y="1521"/>
                                    </a:lnTo>
                                    <a:lnTo>
                                      <a:pt x="13" y="1420"/>
                                    </a:lnTo>
                                    <a:lnTo>
                                      <a:pt x="28" y="1321"/>
                                    </a:lnTo>
                                    <a:lnTo>
                                      <a:pt x="49" y="1223"/>
                                    </a:lnTo>
                                    <a:lnTo>
                                      <a:pt x="77" y="1129"/>
                                    </a:lnTo>
                                    <a:lnTo>
                                      <a:pt x="109" y="1036"/>
                                    </a:lnTo>
                                    <a:lnTo>
                                      <a:pt x="147" y="947"/>
                                    </a:lnTo>
                                    <a:lnTo>
                                      <a:pt x="190" y="860"/>
                                    </a:lnTo>
                                    <a:lnTo>
                                      <a:pt x="238" y="777"/>
                                    </a:lnTo>
                                    <a:lnTo>
                                      <a:pt x="291" y="695"/>
                                    </a:lnTo>
                                    <a:lnTo>
                                      <a:pt x="348" y="618"/>
                                    </a:lnTo>
                                    <a:lnTo>
                                      <a:pt x="410" y="545"/>
                                    </a:lnTo>
                                    <a:lnTo>
                                      <a:pt x="475" y="475"/>
                                    </a:lnTo>
                                    <a:lnTo>
                                      <a:pt x="545" y="410"/>
                                    </a:lnTo>
                                    <a:lnTo>
                                      <a:pt x="618" y="348"/>
                                    </a:lnTo>
                                    <a:lnTo>
                                      <a:pt x="695" y="291"/>
                                    </a:lnTo>
                                    <a:lnTo>
                                      <a:pt x="776" y="239"/>
                                    </a:lnTo>
                                    <a:lnTo>
                                      <a:pt x="860" y="190"/>
                                    </a:lnTo>
                                    <a:lnTo>
                                      <a:pt x="947" y="147"/>
                                    </a:lnTo>
                                    <a:lnTo>
                                      <a:pt x="1036" y="109"/>
                                    </a:lnTo>
                                    <a:lnTo>
                                      <a:pt x="1129" y="77"/>
                                    </a:lnTo>
                                    <a:lnTo>
                                      <a:pt x="1223" y="49"/>
                                    </a:lnTo>
                                    <a:lnTo>
                                      <a:pt x="1320" y="28"/>
                                    </a:lnTo>
                                    <a:lnTo>
                                      <a:pt x="1420" y="13"/>
                                    </a:lnTo>
                                    <a:lnTo>
                                      <a:pt x="1521" y="3"/>
                                    </a:lnTo>
                                    <a:lnTo>
                                      <a:pt x="162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E037FC" id="Experience icon circle" o:spid="_x0000_s1026" alt="Experience icon circle" style="width:21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46,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<v:path arrowok="t" o:connecttype="custom" o:connectlocs="145780,254;162682,2366;178908,6507;194289,12423;208656,20198;222093,29410;234178,40142;244910,52227;254122,65664;261897,80031;267813,95412;271954,111638;274066,128540;274066,145780;271954,162767;267813,178908;261897,194289;254122,208740;244910,222093;234178,234178;222093,244910;208656,254207;194289,261897;178908,267813;162682,271954;145780,274066;128540,274066;111553,271954;95412,267813;80031,261897;65580,254207;52227,244910;40142,234178;29410,222093;20113,208740;12423,194289;6507,178908;2366,162767;254,145780;254,128540;2366,111638;6507,95412;12423,80031;20113,65664;29410,52227;40142,40142;52227,29410;65580,20198;80031,12423;95412,6507;111553,2366;128540,254" o:connectangles="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85945C" wp14:editId="7B994491">
                      <wp:simplePos x="0" y="0"/>
                      <wp:positionH relativeFrom="column">
                        <wp:posOffset>117231</wp:posOffset>
                      </wp:positionH>
                      <wp:positionV relativeFrom="paragraph">
                        <wp:posOffset>226060</wp:posOffset>
                      </wp:positionV>
                      <wp:extent cx="45719" cy="52754"/>
                      <wp:effectExtent l="0" t="0" r="0" b="4445"/>
                      <wp:wrapNone/>
                      <wp:docPr id="12" name="Vertical Scrol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52754"/>
                              </a:xfrm>
                              <a:prstGeom prst="verticalScroll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581A9B" id="Vertical Scroll 12" o:spid="_x0000_s1026" type="#_x0000_t97" style="position:absolute;margin-left:9.25pt;margin-top:17.8pt;width:3.6pt;height: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" fillcolor="#77448b [3204]" stroked="f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E862E4" wp14:editId="0B26942E">
                      <wp:simplePos x="0" y="0"/>
                      <wp:positionH relativeFrom="column">
                        <wp:posOffset>140677</wp:posOffset>
                      </wp:positionH>
                      <wp:positionV relativeFrom="paragraph">
                        <wp:posOffset>237783</wp:posOffset>
                      </wp:positionV>
                      <wp:extent cx="45719" cy="52754"/>
                      <wp:effectExtent l="0" t="0" r="0" b="4445"/>
                      <wp:wrapNone/>
                      <wp:docPr id="11" name="Vertical Scrol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52754"/>
                              </a:xfrm>
                              <a:prstGeom prst="verticalScroll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579DC3" id="Vertical Scroll 11" o:spid="_x0000_s1026" type="#_x0000_t97" style="position:absolute;margin-left:11.1pt;margin-top:18.7pt;width:3.6pt;height: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" fillcolor="#77448b [3204]" stroked="f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8587" w:type="dxa"/>
          </w:tcPr>
          <w:p w:rsidR="00206C19" w:rsidRPr="00565B06" w:rsidRDefault="00C063C7" w:rsidP="00C063C7">
            <w:pPr>
              <w:pStyle w:val="Heading1"/>
              <w:outlineLvl w:val="0"/>
            </w:pPr>
            <w:r>
              <w:t>Certifications</w:t>
            </w:r>
          </w:p>
        </w:tc>
      </w:tr>
    </w:tbl>
    <w:p w:rsidR="00206C19" w:rsidRPr="00565B06" w:rsidRDefault="00C063C7" w:rsidP="00206C19">
      <w:pPr>
        <w:pStyle w:val="Heading2"/>
      </w:pPr>
      <w:r>
        <w:t>Leadership Skill</w:t>
      </w:r>
      <w:r w:rsidR="00206C19" w:rsidRPr="00565B06">
        <w:t xml:space="preserve"> | </w:t>
      </w:r>
      <w:r>
        <w:rPr>
          <w:rStyle w:val="Emphasis"/>
        </w:rPr>
        <w:t>VECOD</w:t>
      </w:r>
    </w:p>
    <w:p w:rsidR="00206C19" w:rsidRDefault="00C063C7" w:rsidP="00206C19">
      <w:pPr>
        <w:pStyle w:val="Heading3"/>
        <w:rPr>
          <w:rStyle w:val="Emphasis"/>
        </w:rPr>
      </w:pPr>
      <w:r>
        <w:rPr>
          <w:rStyle w:val="Emphasis"/>
          <w:b/>
        </w:rPr>
        <w:t xml:space="preserve">MAR </w:t>
      </w:r>
      <w:r>
        <w:rPr>
          <w:rStyle w:val="Emphasis"/>
        </w:rPr>
        <w:t>2019</w:t>
      </w:r>
      <w:r w:rsidR="00206C19" w:rsidRPr="006B792F">
        <w:rPr>
          <w:rStyle w:val="Emphasis"/>
        </w:rPr>
        <w:t xml:space="preserve"> – </w:t>
      </w:r>
      <w:r>
        <w:rPr>
          <w:rStyle w:val="Emphasis"/>
        </w:rPr>
        <w:t>MAY 2019</w:t>
      </w:r>
    </w:p>
    <w:p w:rsidR="00C063C7" w:rsidRPr="00C063C7" w:rsidRDefault="00C063C7" w:rsidP="00206C19">
      <w:pPr>
        <w:pStyle w:val="Heading3"/>
        <w:rPr>
          <w:rStyle w:val="Emphasis"/>
          <w:sz w:val="22"/>
          <w:szCs w:val="22"/>
        </w:rPr>
      </w:pPr>
      <w:r>
        <w:rPr>
          <w:rStyle w:val="Emphasis"/>
        </w:rPr>
        <w:t>-</w:t>
      </w:r>
      <w:r>
        <w:rPr>
          <w:rStyle w:val="Emphasis"/>
          <w:sz w:val="22"/>
          <w:szCs w:val="22"/>
        </w:rPr>
        <w:t>Addis abeba, Ethiopia</w:t>
      </w:r>
    </w:p>
    <w:p w:rsidR="00206C19" w:rsidRDefault="00206C19" w:rsidP="00206C19"/>
    <w:p w:rsidR="00C063C7" w:rsidRPr="00565B06" w:rsidRDefault="00C063C7" w:rsidP="00C063C7">
      <w:pPr>
        <w:pStyle w:val="Heading2"/>
      </w:pPr>
      <w:r>
        <w:t>E</w:t>
      </w:r>
      <w:r w:rsidRPr="00C063C7">
        <w:t>ntrepreneurship</w:t>
      </w:r>
      <w:r>
        <w:t xml:space="preserve"> Skill</w:t>
      </w:r>
      <w:r w:rsidRPr="00565B06">
        <w:t xml:space="preserve"> | </w:t>
      </w:r>
      <w:r>
        <w:rPr>
          <w:rStyle w:val="Emphasis"/>
        </w:rPr>
        <w:t>EDC and UNDP</w:t>
      </w:r>
    </w:p>
    <w:p w:rsidR="00C063C7" w:rsidRDefault="00C063C7" w:rsidP="00C063C7">
      <w:pPr>
        <w:pStyle w:val="Heading3"/>
        <w:rPr>
          <w:rStyle w:val="Emphasis"/>
        </w:rPr>
      </w:pPr>
      <w:r>
        <w:rPr>
          <w:rStyle w:val="Emphasis"/>
          <w:b/>
        </w:rPr>
        <w:t xml:space="preserve">MAR </w:t>
      </w:r>
      <w:r>
        <w:rPr>
          <w:rStyle w:val="Emphasis"/>
        </w:rPr>
        <w:t>2019</w:t>
      </w:r>
      <w:r w:rsidRPr="006B792F">
        <w:rPr>
          <w:rStyle w:val="Emphasis"/>
        </w:rPr>
        <w:t xml:space="preserve"> – </w:t>
      </w:r>
      <w:r>
        <w:rPr>
          <w:rStyle w:val="Emphasis"/>
        </w:rPr>
        <w:t>MAY 2019</w:t>
      </w:r>
    </w:p>
    <w:p w:rsidR="00C063C7" w:rsidRPr="00C063C7" w:rsidRDefault="00C063C7" w:rsidP="00C063C7">
      <w:pPr>
        <w:pStyle w:val="Heading3"/>
        <w:rPr>
          <w:rStyle w:val="Emphasis"/>
          <w:sz w:val="22"/>
          <w:szCs w:val="22"/>
        </w:rPr>
      </w:pPr>
      <w:r>
        <w:rPr>
          <w:rStyle w:val="Emphasis"/>
        </w:rPr>
        <w:t>-</w:t>
      </w:r>
      <w:r>
        <w:rPr>
          <w:rStyle w:val="Emphasis"/>
          <w:sz w:val="22"/>
          <w:szCs w:val="22"/>
        </w:rPr>
        <w:t>Addis abeba, Ethiopia</w:t>
      </w:r>
    </w:p>
    <w:p w:rsidR="00206C19" w:rsidRDefault="00206C19" w:rsidP="005E088C"/>
    <w:p w:rsidR="00206C19" w:rsidRPr="00565B06" w:rsidRDefault="00206C19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A9F755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58128C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2FCE5DDBF8E44B2B944B39EF221D352A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E76888" w:rsidRDefault="00E76888" w:rsidP="00316CE4">
            <w:pPr>
              <w:pStyle w:val="ListBullet"/>
              <w:spacing w:after="80"/>
            </w:pPr>
            <w:r>
              <w:t xml:space="preserve">Communication Skills  </w:t>
            </w:r>
          </w:p>
          <w:p w:rsidR="00E76888" w:rsidRDefault="00E76888" w:rsidP="00E76888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-Presentation skills</w:t>
            </w:r>
          </w:p>
          <w:p w:rsidR="00E76888" w:rsidRDefault="00E76888" w:rsidP="00E76888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-Listening skills</w:t>
            </w:r>
          </w:p>
          <w:p w:rsidR="00E76888" w:rsidRDefault="00206C19" w:rsidP="00206C19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  <w:r>
              <w:t xml:space="preserve">      </w:t>
            </w:r>
            <w:r w:rsidR="00E76888">
              <w:t>- Clarity and Conciseness</w:t>
            </w:r>
          </w:p>
          <w:p w:rsidR="00316CE4" w:rsidRDefault="00E76888" w:rsidP="006379B7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-Active in teamwork</w:t>
            </w:r>
          </w:p>
          <w:p w:rsidR="00E76888" w:rsidRDefault="00E76888" w:rsidP="00E76888">
            <w:pPr>
              <w:pStyle w:val="ListBullet"/>
              <w:spacing w:after="80"/>
            </w:pPr>
            <w:r>
              <w:t>Digital Skills</w:t>
            </w:r>
          </w:p>
          <w:p w:rsidR="006379B7" w:rsidRDefault="006379B7" w:rsidP="006379B7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-Office Suites(Microsoft Office)</w:t>
            </w:r>
          </w:p>
          <w:p w:rsidR="006379B7" w:rsidRDefault="006379B7" w:rsidP="006379B7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-Presentation Software(Power Point)</w:t>
            </w:r>
          </w:p>
          <w:p w:rsidR="006379B7" w:rsidRDefault="006379B7" w:rsidP="006379B7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-Spreadsheets(Excel, Spreadsheets)</w:t>
            </w:r>
            <w:r w:rsidR="00206C19">
              <w:t xml:space="preserve"> -Full Stack Web Development</w:t>
            </w:r>
          </w:p>
          <w:p w:rsidR="00206C19" w:rsidRDefault="00206C19" w:rsidP="006379B7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:rsidR="006379B7" w:rsidRPr="00565B06" w:rsidRDefault="006379B7" w:rsidP="006379B7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4320" w:type="dxa"/>
            <w:tcMar>
              <w:left w:w="576" w:type="dxa"/>
            </w:tcMar>
          </w:tcPr>
          <w:p w:rsidR="00143224" w:rsidRDefault="006379B7" w:rsidP="00565B06">
            <w:pPr>
              <w:pStyle w:val="ListBullet"/>
              <w:spacing w:after="80"/>
            </w:pPr>
            <w:r>
              <w:t>Programing language Skills</w:t>
            </w:r>
          </w:p>
          <w:p w:rsidR="006379B7" w:rsidRDefault="006379B7" w:rsidP="006379B7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-HTML</w:t>
            </w:r>
          </w:p>
          <w:p w:rsidR="006379B7" w:rsidRDefault="006379B7" w:rsidP="006379B7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-CSS</w:t>
            </w:r>
          </w:p>
          <w:p w:rsidR="006379B7" w:rsidRDefault="006379B7" w:rsidP="006379B7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-JAVA Script</w:t>
            </w:r>
          </w:p>
          <w:p w:rsidR="006379B7" w:rsidRDefault="006379B7" w:rsidP="006379B7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-PHP</w:t>
            </w:r>
          </w:p>
          <w:p w:rsidR="006379B7" w:rsidRPr="00565B06" w:rsidRDefault="006379B7" w:rsidP="006379B7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:rsidR="00F904FC" w:rsidRPr="00565B06" w:rsidRDefault="00F904FC" w:rsidP="006379B7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1E99B8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6379B7" w:rsidRPr="00565B06" w:rsidRDefault="006379B7" w:rsidP="006379B7">
            <w:pPr>
              <w:pStyle w:val="Heading1"/>
              <w:outlineLvl w:val="0"/>
            </w:pPr>
            <w:r>
              <w:t>INTEREST</w:t>
            </w:r>
          </w:p>
        </w:tc>
      </w:tr>
    </w:tbl>
    <w:p w:rsidR="000F00C3" w:rsidRDefault="000F00C3" w:rsidP="006B792F">
      <w:pPr>
        <w:pStyle w:val="ListParagraph"/>
        <w:numPr>
          <w:ilvl w:val="0"/>
          <w:numId w:val="17"/>
        </w:numPr>
      </w:pPr>
      <w:r>
        <w:t>Volunteering and Social Services</w:t>
      </w:r>
    </w:p>
    <w:p w:rsidR="007A0F44" w:rsidRDefault="006B792F" w:rsidP="006B792F">
      <w:pPr>
        <w:pStyle w:val="ListParagraph"/>
        <w:numPr>
          <w:ilvl w:val="0"/>
          <w:numId w:val="17"/>
        </w:numPr>
      </w:pPr>
      <w:r>
        <w:t xml:space="preserve">Technology                  </w:t>
      </w:r>
    </w:p>
    <w:p w:rsidR="006B792F" w:rsidRDefault="00F67C2C" w:rsidP="006B792F">
      <w:pPr>
        <w:pStyle w:val="ListParagraph"/>
        <w:numPr>
          <w:ilvl w:val="0"/>
          <w:numId w:val="17"/>
        </w:numPr>
      </w:pPr>
      <w:r>
        <w:t>Reading</w:t>
      </w:r>
    </w:p>
    <w:p w:rsidR="006B792F" w:rsidRDefault="006B792F" w:rsidP="006B792F">
      <w:pPr>
        <w:pStyle w:val="ListParagraph"/>
        <w:numPr>
          <w:ilvl w:val="0"/>
          <w:numId w:val="17"/>
        </w:numPr>
      </w:pPr>
      <w:r>
        <w:t>Politics</w:t>
      </w:r>
    </w:p>
    <w:p w:rsidR="006B792F" w:rsidRDefault="006B792F" w:rsidP="006B792F">
      <w:pPr>
        <w:pStyle w:val="ListParagraph"/>
        <w:numPr>
          <w:ilvl w:val="0"/>
          <w:numId w:val="17"/>
        </w:numPr>
      </w:pPr>
      <w:r>
        <w:t>Cooking</w:t>
      </w:r>
    </w:p>
    <w:p w:rsidR="00C063C7" w:rsidRDefault="00C063C7" w:rsidP="00C063C7">
      <w:pPr>
        <w:pStyle w:val="ListParagraph"/>
      </w:pPr>
    </w:p>
    <w:p w:rsidR="00C063C7" w:rsidRDefault="00C063C7" w:rsidP="00C063C7">
      <w:pPr>
        <w:pStyle w:val="ListParagraph"/>
      </w:pPr>
    </w:p>
    <w:p w:rsidR="00C063C7" w:rsidRDefault="00C063C7" w:rsidP="00C063C7">
      <w:pPr>
        <w:pStyle w:val="ListParagraph"/>
      </w:pPr>
    </w:p>
    <w:p w:rsidR="00C063C7" w:rsidRDefault="00C063C7" w:rsidP="00C063C7">
      <w:pPr>
        <w:pStyle w:val="ListParagraph"/>
      </w:pPr>
    </w:p>
    <w:p w:rsidR="00C063C7" w:rsidRPr="00565B06" w:rsidRDefault="00C063C7" w:rsidP="00C063C7">
      <w:pPr>
        <w:pStyle w:val="ListParagraph"/>
      </w:pPr>
    </w:p>
    <w:sectPr w:rsidR="00C063C7" w:rsidRPr="00565B06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28C" w:rsidRDefault="0058128C" w:rsidP="00F534FB">
      <w:pPr>
        <w:spacing w:after="0"/>
      </w:pPr>
      <w:r>
        <w:separator/>
      </w:r>
    </w:p>
  </w:endnote>
  <w:endnote w:type="continuationSeparator" w:id="0">
    <w:p w:rsidR="0058128C" w:rsidRDefault="0058128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24B9" w:rsidRDefault="00C724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0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28C" w:rsidRDefault="0058128C" w:rsidP="00F534FB">
      <w:pPr>
        <w:spacing w:after="0"/>
      </w:pPr>
      <w:r>
        <w:separator/>
      </w:r>
    </w:p>
  </w:footnote>
  <w:footnote w:type="continuationSeparator" w:id="0">
    <w:p w:rsidR="0058128C" w:rsidRDefault="0058128C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4B9" w:rsidRDefault="00C724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D9976B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D36AD0"/>
    <w:multiLevelType w:val="hybridMultilevel"/>
    <w:tmpl w:val="F7A8A394"/>
    <w:lvl w:ilvl="0" w:tplc="0E984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3368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8462EA"/>
    <w:multiLevelType w:val="hybridMultilevel"/>
    <w:tmpl w:val="8B6E6730"/>
    <w:lvl w:ilvl="0" w:tplc="0E984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3368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B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00C3"/>
    <w:rsid w:val="000F79EA"/>
    <w:rsid w:val="00112873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6C19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C01FC"/>
    <w:rsid w:val="002F10E7"/>
    <w:rsid w:val="002F69E4"/>
    <w:rsid w:val="00300A98"/>
    <w:rsid w:val="0030724A"/>
    <w:rsid w:val="0031503E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47BE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28C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379B7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792F"/>
    <w:rsid w:val="006D65F8"/>
    <w:rsid w:val="006F4D23"/>
    <w:rsid w:val="007175B9"/>
    <w:rsid w:val="007215A9"/>
    <w:rsid w:val="007253E8"/>
    <w:rsid w:val="00730093"/>
    <w:rsid w:val="00735140"/>
    <w:rsid w:val="0073645E"/>
    <w:rsid w:val="007366E5"/>
    <w:rsid w:val="00745196"/>
    <w:rsid w:val="00755346"/>
    <w:rsid w:val="0075620E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E7621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5387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063C7"/>
    <w:rsid w:val="00C3233C"/>
    <w:rsid w:val="00C3763A"/>
    <w:rsid w:val="00C60281"/>
    <w:rsid w:val="00C724B9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76888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67C2C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68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68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336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68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B224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76888"/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76888"/>
    <w:rPr>
      <w:rFonts w:asciiTheme="majorHAnsi" w:eastAsiaTheme="majorEastAsia" w:hAnsiTheme="majorHAnsi" w:cstheme="majorBidi"/>
      <w:color w:val="59336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76888"/>
    <w:rPr>
      <w:rFonts w:asciiTheme="majorHAnsi" w:eastAsiaTheme="majorEastAsia" w:hAnsiTheme="majorHAnsi" w:cstheme="majorBidi"/>
      <w:color w:val="3B2245" w:themeColor="accent1" w:themeShade="7F"/>
    </w:rPr>
  </w:style>
  <w:style w:type="paragraph" w:styleId="NormalWeb">
    <w:name w:val="Normal (Web)"/>
    <w:basedOn w:val="Normal"/>
    <w:uiPriority w:val="99"/>
    <w:unhideWhenUsed/>
    <w:rsid w:val="006379B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5620E"/>
    <w:rPr>
      <w:b/>
      <w:bCs/>
    </w:rPr>
  </w:style>
  <w:style w:type="paragraph" w:styleId="ListParagraph">
    <w:name w:val="List Paragraph"/>
    <w:basedOn w:val="Normal"/>
    <w:uiPriority w:val="34"/>
    <w:unhideWhenUsed/>
    <w:rsid w:val="006B7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inu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6402C0687A43D887806752FC59F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7FDC4-FFEF-43A7-B6B5-8D3C1E64499D}"/>
      </w:docPartPr>
      <w:docPartBody>
        <w:p w:rsidR="00A43CFC" w:rsidRDefault="00916830">
          <w:pPr>
            <w:pStyle w:val="516402C0687A43D887806752FC59F94A"/>
          </w:pPr>
          <w:r w:rsidRPr="009D0878">
            <w:t>Address</w:t>
          </w:r>
        </w:p>
      </w:docPartBody>
    </w:docPart>
    <w:docPart>
      <w:docPartPr>
        <w:name w:val="B11FA20A04E346AAAB573CF6ED0F2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69879-6848-4276-842B-4EC3FE29F2EF}"/>
      </w:docPartPr>
      <w:docPartBody>
        <w:p w:rsidR="00A43CFC" w:rsidRDefault="00916830">
          <w:pPr>
            <w:pStyle w:val="B11FA20A04E346AAAB573CF6ED0F2398"/>
          </w:pPr>
          <w:r w:rsidRPr="009D0878">
            <w:t>Phone</w:t>
          </w:r>
        </w:p>
      </w:docPartBody>
    </w:docPart>
    <w:docPart>
      <w:docPartPr>
        <w:name w:val="6F70FCB6FA01463F9A7C2059ED71C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8E72F-EB30-462B-B4FA-5AE7FF82822A}"/>
      </w:docPartPr>
      <w:docPartBody>
        <w:p w:rsidR="00A43CFC" w:rsidRDefault="00916830">
          <w:pPr>
            <w:pStyle w:val="6F70FCB6FA01463F9A7C2059ED71C8DD"/>
          </w:pPr>
          <w:r w:rsidRPr="009D0878">
            <w:t>Email</w:t>
          </w:r>
        </w:p>
      </w:docPartBody>
    </w:docPart>
    <w:docPart>
      <w:docPartPr>
        <w:name w:val="99E69134D48D4F898409932579625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873C0-45AA-4FCC-BD04-2F41F632EB2F}"/>
      </w:docPartPr>
      <w:docPartBody>
        <w:p w:rsidR="00A43CFC" w:rsidRDefault="00916830">
          <w:pPr>
            <w:pStyle w:val="99E69134D48D4F8984099325796253BF"/>
          </w:pPr>
          <w:r w:rsidRPr="009D0878">
            <w:t>LinkedIn Profile</w:t>
          </w:r>
        </w:p>
      </w:docPartBody>
    </w:docPart>
    <w:docPart>
      <w:docPartPr>
        <w:name w:val="866D3088133D4785BB8880B3C6333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FE049-D52B-461C-AAB1-56B5E5C2EE9B}"/>
      </w:docPartPr>
      <w:docPartBody>
        <w:p w:rsidR="00A43CFC" w:rsidRDefault="00916830">
          <w:pPr>
            <w:pStyle w:val="866D3088133D4785BB8880B3C63336BB"/>
          </w:pPr>
          <w:r w:rsidRPr="009D0878">
            <w:t>Twitter/Blog/Portfolio</w:t>
          </w:r>
        </w:p>
      </w:docPartBody>
    </w:docPart>
    <w:docPart>
      <w:docPartPr>
        <w:name w:val="9BA3AF4854514A26A16AE8D98936F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FE348-0968-4BA6-ABC3-557BE1FEDF4C}"/>
      </w:docPartPr>
      <w:docPartBody>
        <w:p w:rsidR="00A43CFC" w:rsidRDefault="00916830">
          <w:pPr>
            <w:pStyle w:val="9BA3AF4854514A26A16AE8D98936F7F4"/>
          </w:pPr>
          <w:r w:rsidRPr="00565B06">
            <w:t>Education</w:t>
          </w:r>
        </w:p>
      </w:docPartBody>
    </w:docPart>
    <w:docPart>
      <w:docPartPr>
        <w:name w:val="A11ADA871CAC4628A76AFC1F52B1D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6C9A7-EC87-4553-B8B6-2F1A7A465973}"/>
      </w:docPartPr>
      <w:docPartBody>
        <w:p w:rsidR="00A43CFC" w:rsidRDefault="00916830">
          <w:pPr>
            <w:pStyle w:val="A11ADA871CAC4628A76AFC1F52B1D6C7"/>
          </w:pPr>
          <w:r w:rsidRPr="00565B06">
            <w:t>Experience</w:t>
          </w:r>
        </w:p>
      </w:docPartBody>
    </w:docPart>
    <w:docPart>
      <w:docPartPr>
        <w:name w:val="2FCE5DDBF8E44B2B944B39EF221D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434F4-4341-41FF-A366-8069347A8F45}"/>
      </w:docPartPr>
      <w:docPartBody>
        <w:p w:rsidR="00A43CFC" w:rsidRDefault="00916830">
          <w:pPr>
            <w:pStyle w:val="2FCE5DDBF8E44B2B944B39EF221D352A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2C"/>
    <w:rsid w:val="0040386E"/>
    <w:rsid w:val="00916830"/>
    <w:rsid w:val="00A43CFC"/>
    <w:rsid w:val="00AE062C"/>
    <w:rsid w:val="00B2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441C483CF40D397803609D755F4D3">
    <w:name w:val="3A2441C483CF40D397803609D755F4D3"/>
  </w:style>
  <w:style w:type="paragraph" w:customStyle="1" w:styleId="A0C514E2AA204EE5AFAB8264DEC2C62B">
    <w:name w:val="A0C514E2AA204EE5AFAB8264DEC2C62B"/>
  </w:style>
  <w:style w:type="paragraph" w:customStyle="1" w:styleId="516402C0687A43D887806752FC59F94A">
    <w:name w:val="516402C0687A43D887806752FC59F94A"/>
  </w:style>
  <w:style w:type="paragraph" w:customStyle="1" w:styleId="B11FA20A04E346AAAB573CF6ED0F2398">
    <w:name w:val="B11FA20A04E346AAAB573CF6ED0F2398"/>
  </w:style>
  <w:style w:type="paragraph" w:customStyle="1" w:styleId="6F70FCB6FA01463F9A7C2059ED71C8DD">
    <w:name w:val="6F70FCB6FA01463F9A7C2059ED71C8DD"/>
  </w:style>
  <w:style w:type="paragraph" w:customStyle="1" w:styleId="99E69134D48D4F8984099325796253BF">
    <w:name w:val="99E69134D48D4F8984099325796253BF"/>
  </w:style>
  <w:style w:type="paragraph" w:customStyle="1" w:styleId="866D3088133D4785BB8880B3C63336BB">
    <w:name w:val="866D3088133D4785BB8880B3C63336BB"/>
  </w:style>
  <w:style w:type="paragraph" w:customStyle="1" w:styleId="1FA0B4A655AB4123980686E7CDF5A1FD">
    <w:name w:val="1FA0B4A655AB4123980686E7CDF5A1FD"/>
  </w:style>
  <w:style w:type="paragraph" w:customStyle="1" w:styleId="54E2832A54A1451AA22FCAFCE0C0C424">
    <w:name w:val="54E2832A54A1451AA22FCAFCE0C0C424"/>
  </w:style>
  <w:style w:type="paragraph" w:customStyle="1" w:styleId="9BA3AF4854514A26A16AE8D98936F7F4">
    <w:name w:val="9BA3AF4854514A26A16AE8D98936F7F4"/>
  </w:style>
  <w:style w:type="paragraph" w:customStyle="1" w:styleId="878BDACE9A1B4719801163D03E568045">
    <w:name w:val="878BDACE9A1B4719801163D03E568045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4281236D4994403EAD0387C5E7578901">
    <w:name w:val="4281236D4994403EAD0387C5E7578901"/>
  </w:style>
  <w:style w:type="paragraph" w:customStyle="1" w:styleId="AD9398E464FA4ABEA9B3A2A37210486C">
    <w:name w:val="AD9398E464FA4ABEA9B3A2A37210486C"/>
  </w:style>
  <w:style w:type="paragraph" w:customStyle="1" w:styleId="2F165FAB4E0D452780118E26E596B1E7">
    <w:name w:val="2F165FAB4E0D452780118E26E596B1E7"/>
  </w:style>
  <w:style w:type="paragraph" w:customStyle="1" w:styleId="2EAAD9F3DA1443EF800D8E5E83CD2254">
    <w:name w:val="2EAAD9F3DA1443EF800D8E5E83CD2254"/>
  </w:style>
  <w:style w:type="paragraph" w:customStyle="1" w:styleId="8C4D9A433CE54B4C9433BAFC9FA0D244">
    <w:name w:val="8C4D9A433CE54B4C9433BAFC9FA0D244"/>
  </w:style>
  <w:style w:type="paragraph" w:customStyle="1" w:styleId="FC417AD5A0434E0190EDE4B1D31C9625">
    <w:name w:val="FC417AD5A0434E0190EDE4B1D31C9625"/>
  </w:style>
  <w:style w:type="paragraph" w:customStyle="1" w:styleId="373728559B1C470B98E1075B8C847449">
    <w:name w:val="373728559B1C470B98E1075B8C847449"/>
  </w:style>
  <w:style w:type="paragraph" w:customStyle="1" w:styleId="5801B632EEE74D0D9092BAA22438A084">
    <w:name w:val="5801B632EEE74D0D9092BAA22438A084"/>
  </w:style>
  <w:style w:type="paragraph" w:customStyle="1" w:styleId="9CBBBB2268D14C79ADEB0048F34BE36D">
    <w:name w:val="9CBBBB2268D14C79ADEB0048F34BE36D"/>
  </w:style>
  <w:style w:type="paragraph" w:customStyle="1" w:styleId="A11ADA871CAC4628A76AFC1F52B1D6C7">
    <w:name w:val="A11ADA871CAC4628A76AFC1F52B1D6C7"/>
  </w:style>
  <w:style w:type="paragraph" w:customStyle="1" w:styleId="31B202C470304A0CB0164E6C7DDEFE2B">
    <w:name w:val="31B202C470304A0CB0164E6C7DDEFE2B"/>
  </w:style>
  <w:style w:type="paragraph" w:customStyle="1" w:styleId="2DCA241F253F4DAFB9F7D57C1592FA8C">
    <w:name w:val="2DCA241F253F4DAFB9F7D57C1592FA8C"/>
  </w:style>
  <w:style w:type="paragraph" w:customStyle="1" w:styleId="F4DD62AD50C84ADEB6DA48D2C95BB21F">
    <w:name w:val="F4DD62AD50C84ADEB6DA48D2C95BB21F"/>
  </w:style>
  <w:style w:type="paragraph" w:customStyle="1" w:styleId="3E34AED1652A49E58FF988AB16448E8F">
    <w:name w:val="3E34AED1652A49E58FF988AB16448E8F"/>
  </w:style>
  <w:style w:type="paragraph" w:customStyle="1" w:styleId="61255A3607FD4B17A8D9684E805CD5F1">
    <w:name w:val="61255A3607FD4B17A8D9684E805CD5F1"/>
  </w:style>
  <w:style w:type="paragraph" w:customStyle="1" w:styleId="769F72BE5D6140F18EFAE58C6EB7C021">
    <w:name w:val="769F72BE5D6140F18EFAE58C6EB7C021"/>
  </w:style>
  <w:style w:type="paragraph" w:customStyle="1" w:styleId="26F90AF3BF8F435ABD6EEA8F98741989">
    <w:name w:val="26F90AF3BF8F435ABD6EEA8F98741989"/>
  </w:style>
  <w:style w:type="paragraph" w:customStyle="1" w:styleId="3FEFE3B7B39C4A71A617B2EA4C60FBEA">
    <w:name w:val="3FEFE3B7B39C4A71A617B2EA4C60FBEA"/>
  </w:style>
  <w:style w:type="paragraph" w:customStyle="1" w:styleId="3AD837BD61E54AA2B6AE700618190D26">
    <w:name w:val="3AD837BD61E54AA2B6AE700618190D26"/>
  </w:style>
  <w:style w:type="paragraph" w:customStyle="1" w:styleId="DA7EA102CDCA43A4B31FB322EA809B8F">
    <w:name w:val="DA7EA102CDCA43A4B31FB322EA809B8F"/>
  </w:style>
  <w:style w:type="paragraph" w:customStyle="1" w:styleId="2FCE5DDBF8E44B2B944B39EF221D352A">
    <w:name w:val="2FCE5DDBF8E44B2B944B39EF221D352A"/>
  </w:style>
  <w:style w:type="paragraph" w:customStyle="1" w:styleId="7E1E16D9CA844F418C7C234DFF28E00C">
    <w:name w:val="7E1E16D9CA844F418C7C234DFF28E00C"/>
  </w:style>
  <w:style w:type="paragraph" w:customStyle="1" w:styleId="E14EFFA7769F401AA895E1745D84054E">
    <w:name w:val="E14EFFA7769F401AA895E1745D84054E"/>
  </w:style>
  <w:style w:type="paragraph" w:customStyle="1" w:styleId="D1EFD9024A9C4E8F995CCA95D1E3989F">
    <w:name w:val="D1EFD9024A9C4E8F995CCA95D1E3989F"/>
  </w:style>
  <w:style w:type="paragraph" w:customStyle="1" w:styleId="CFD9C889F7874EBC9FD47CA7950F874F">
    <w:name w:val="CFD9C889F7874EBC9FD47CA7950F874F"/>
  </w:style>
  <w:style w:type="paragraph" w:customStyle="1" w:styleId="20B58474426046358A35585C9411B3DC">
    <w:name w:val="20B58474426046358A35585C9411B3DC"/>
  </w:style>
  <w:style w:type="paragraph" w:customStyle="1" w:styleId="2AE5C86C8AB14170B629DBC4022BD68E">
    <w:name w:val="2AE5C86C8AB14170B629DBC4022BD68E"/>
  </w:style>
  <w:style w:type="paragraph" w:customStyle="1" w:styleId="37320297DB9C4208937B1E5DF440575C">
    <w:name w:val="37320297DB9C4208937B1E5DF440575C"/>
  </w:style>
  <w:style w:type="paragraph" w:customStyle="1" w:styleId="8D40831029044DAFBB412274597B161A">
    <w:name w:val="8D40831029044DAFBB412274597B161A"/>
    <w:rsid w:val="00AE062C"/>
  </w:style>
  <w:style w:type="paragraph" w:customStyle="1" w:styleId="C96DB4EA250446608492907B5A403842">
    <w:name w:val="C96DB4EA250446608492907B5A403842"/>
    <w:rsid w:val="00AE06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>                                      +251938984368</CompanyPhone>
  <CompanyFax/>
  <CompanyEmail>yowielijah@gmail.com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F32C18B-9EDF-45DB-89EF-02E4ECFCD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Yewoineshet Elias</cp:keywords>
  <dc:description/>
  <cp:lastModifiedBy/>
  <cp:revision>1</cp:revision>
  <dcterms:created xsi:type="dcterms:W3CDTF">2019-08-09T14:16:00Z</dcterms:created>
  <dcterms:modified xsi:type="dcterms:W3CDTF">2019-08-09T21:24:00Z</dcterms:modified>
  <cp:category/>
  <cp:contentStatus>Yewoineshet Elias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